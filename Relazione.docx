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6A3E37" w:rsidRDefault="006A3E37" w:rsidP="00C6554A">
      <w:pPr>
        <w:pStyle w:val="Foto"/>
        <w:rPr>
          <w:noProof/>
        </w:rPr>
      </w:pPr>
    </w:p>
    <w:p w:rsidR="00C6554A" w:rsidRDefault="006A3E37" w:rsidP="00C6554A">
      <w:pPr>
        <w:pStyle w:val="Foto"/>
      </w:pPr>
      <w:r>
        <w:rPr>
          <w:noProof/>
        </w:rPr>
        <w:drawing>
          <wp:inline distT="0" distB="0" distL="0" distR="0" wp14:anchorId="088ADACD" wp14:editId="51F8AECE">
            <wp:extent cx="4571429" cy="2838095"/>
            <wp:effectExtent l="0" t="0" r="63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37" w:rsidRDefault="006A3E37" w:rsidP="00C6554A">
      <w:pPr>
        <w:pStyle w:val="Foto"/>
      </w:pPr>
    </w:p>
    <w:p w:rsidR="006A3E37" w:rsidRDefault="006A3E37" w:rsidP="00C6554A">
      <w:pPr>
        <w:pStyle w:val="Foto"/>
      </w:pPr>
    </w:p>
    <w:p w:rsidR="006A3E37" w:rsidRPr="008B5277" w:rsidRDefault="006A3E37" w:rsidP="00C6554A">
      <w:pPr>
        <w:pStyle w:val="Foto"/>
      </w:pPr>
    </w:p>
    <w:p w:rsidR="00C6554A" w:rsidRDefault="006A3E37" w:rsidP="00C6554A">
      <w:pPr>
        <w:pStyle w:val="Titolo"/>
      </w:pPr>
      <w:r>
        <w:t>Controllo dei Robot</w:t>
      </w:r>
    </w:p>
    <w:p w:rsidR="00C6554A" w:rsidRDefault="006A3E37" w:rsidP="00C6554A">
      <w:pPr>
        <w:pStyle w:val="Sottotitolo"/>
      </w:pPr>
      <w:r>
        <w:t>GENERAZIONE DI UNA TRAIETTORIA ATTRAVERSO UNA SEQUENZA DI POLINOMI PARABILICO-LINEARI CON PASSAGGIO IN PROSSIMITà DI PUNTI DI VIA</w:t>
      </w:r>
    </w:p>
    <w:p w:rsidR="006A3E37" w:rsidRDefault="006A3E37" w:rsidP="00C6554A">
      <w:pPr>
        <w:pStyle w:val="Sottotitolo"/>
      </w:pPr>
    </w:p>
    <w:p w:rsidR="006A3E37" w:rsidRDefault="006A3E37" w:rsidP="00C6554A">
      <w:pPr>
        <w:pStyle w:val="Sottotitolo"/>
      </w:pPr>
    </w:p>
    <w:p w:rsidR="006A3E37" w:rsidRDefault="006A3E37" w:rsidP="00C6554A">
      <w:pPr>
        <w:pStyle w:val="Sottotitolo"/>
      </w:pPr>
    </w:p>
    <w:p w:rsidR="006A3E37" w:rsidRDefault="006A3E37" w:rsidP="00C6554A">
      <w:pPr>
        <w:pStyle w:val="Sottotitolo"/>
      </w:pPr>
    </w:p>
    <w:p w:rsidR="006A3E37" w:rsidRDefault="006A3E37" w:rsidP="00C6554A">
      <w:pPr>
        <w:pStyle w:val="Sottotitolo"/>
      </w:pPr>
    </w:p>
    <w:p w:rsidR="006A3E37" w:rsidRPr="00D5413C" w:rsidRDefault="006A3E37" w:rsidP="00C6554A">
      <w:pPr>
        <w:pStyle w:val="Sottotitolo"/>
      </w:pPr>
    </w:p>
    <w:p w:rsidR="002E748D" w:rsidRDefault="006A3E37" w:rsidP="00C6554A">
      <w:pPr>
        <w:pStyle w:val="Informazionidicontatto"/>
      </w:pPr>
      <w:r>
        <w:t>Antonio Brandi</w:t>
      </w:r>
      <w:r w:rsidR="00C6554A">
        <w:rPr>
          <w:lang w:bidi="it-IT"/>
        </w:rPr>
        <w:t xml:space="preserve"> | </w:t>
      </w:r>
      <w:r>
        <w:t>Ingegneria dell’Automazione</w:t>
      </w:r>
      <w:r w:rsidR="00C6554A">
        <w:rPr>
          <w:lang w:bidi="it-IT"/>
        </w:rPr>
        <w:t xml:space="preserve"> | </w:t>
      </w:r>
      <w:r>
        <w:t>Paolo Lino</w:t>
      </w:r>
    </w:p>
    <w:p w:rsidR="002E748D" w:rsidRDefault="002E748D" w:rsidP="00C6554A">
      <w:pPr>
        <w:pStyle w:val="Informazionidicontatto"/>
      </w:pPr>
    </w:p>
    <w:p w:rsidR="002E748D" w:rsidRDefault="002E748D" w:rsidP="00C6554A">
      <w:pPr>
        <w:pStyle w:val="Informazionidicontatto"/>
      </w:pPr>
    </w:p>
    <w:p w:rsidR="002C74C0" w:rsidRDefault="004765F9"/>
    <w:p w:rsidR="002E748D" w:rsidRDefault="002E748D" w:rsidP="002E748D">
      <w:pPr>
        <w:jc w:val="center"/>
        <w:rPr>
          <w:sz w:val="44"/>
        </w:rPr>
      </w:pPr>
      <w:bookmarkStart w:id="0" w:name="_GoBack"/>
      <w:r w:rsidRPr="002E748D">
        <w:rPr>
          <w:sz w:val="44"/>
        </w:rPr>
        <w:lastRenderedPageBreak/>
        <w:t>INDICE</w:t>
      </w:r>
    </w:p>
    <w:bookmarkEnd w:id="0"/>
    <w:p w:rsidR="002E748D" w:rsidRDefault="002E748D" w:rsidP="002E748D"/>
    <w:p w:rsidR="002E748D" w:rsidRPr="008C6008" w:rsidRDefault="002E748D" w:rsidP="002E748D">
      <w:pPr>
        <w:pStyle w:val="Paragrafoelenco"/>
        <w:numPr>
          <w:ilvl w:val="0"/>
          <w:numId w:val="16"/>
        </w:numPr>
        <w:rPr>
          <w:sz w:val="28"/>
        </w:rPr>
      </w:pPr>
      <w:r w:rsidRPr="008C6008">
        <w:rPr>
          <w:sz w:val="28"/>
        </w:rPr>
        <w:t xml:space="preserve">Introduzione alla </w:t>
      </w:r>
      <w:r w:rsidR="008C6008" w:rsidRPr="008C6008">
        <w:rPr>
          <w:sz w:val="28"/>
        </w:rPr>
        <w:t>pianificazione</w:t>
      </w:r>
      <w:r w:rsidRPr="008C6008">
        <w:rPr>
          <w:sz w:val="28"/>
        </w:rPr>
        <w:t xml:space="preserve"> di traiettorie</w:t>
      </w:r>
    </w:p>
    <w:p w:rsidR="002E748D" w:rsidRPr="008C6008" w:rsidRDefault="002E748D" w:rsidP="002E748D">
      <w:pPr>
        <w:pStyle w:val="Paragrafoelenco"/>
        <w:numPr>
          <w:ilvl w:val="0"/>
          <w:numId w:val="16"/>
        </w:numPr>
        <w:rPr>
          <w:sz w:val="28"/>
        </w:rPr>
      </w:pPr>
      <w:r w:rsidRPr="008C6008">
        <w:rPr>
          <w:sz w:val="28"/>
        </w:rPr>
        <w:t>Traiettorie nello spazio dei giunti e nello spazio operativo</w:t>
      </w:r>
    </w:p>
    <w:p w:rsidR="008C6008" w:rsidRPr="008C6008" w:rsidRDefault="008C6008" w:rsidP="008C6008">
      <w:pPr>
        <w:pStyle w:val="Paragrafoelenco"/>
        <w:numPr>
          <w:ilvl w:val="0"/>
          <w:numId w:val="16"/>
        </w:numPr>
        <w:rPr>
          <w:sz w:val="28"/>
        </w:rPr>
      </w:pPr>
      <w:r w:rsidRPr="008C6008">
        <w:rPr>
          <w:sz w:val="28"/>
        </w:rPr>
        <w:t>Traiettorie Punto-Punto</w:t>
      </w:r>
    </w:p>
    <w:p w:rsidR="008C6008" w:rsidRPr="008C6008" w:rsidRDefault="008C6008" w:rsidP="008C6008">
      <w:pPr>
        <w:pStyle w:val="Paragrafoelenco"/>
        <w:numPr>
          <w:ilvl w:val="0"/>
          <w:numId w:val="16"/>
        </w:numPr>
        <w:rPr>
          <w:sz w:val="28"/>
        </w:rPr>
      </w:pPr>
      <w:r w:rsidRPr="008C6008">
        <w:rPr>
          <w:sz w:val="28"/>
        </w:rPr>
        <w:t>Traiettorie attraverso una sequenza di punti</w:t>
      </w:r>
    </w:p>
    <w:p w:rsidR="008C6008" w:rsidRDefault="008C6008" w:rsidP="008C6008">
      <w:pPr>
        <w:pStyle w:val="Paragrafoelenco"/>
        <w:numPr>
          <w:ilvl w:val="1"/>
          <w:numId w:val="16"/>
        </w:numPr>
        <w:rPr>
          <w:sz w:val="28"/>
        </w:rPr>
      </w:pPr>
      <w:r w:rsidRPr="008C6008">
        <w:rPr>
          <w:sz w:val="28"/>
        </w:rPr>
        <w:t>Polinomiali</w:t>
      </w:r>
    </w:p>
    <w:p w:rsidR="008C6008" w:rsidRDefault="008C6008" w:rsidP="008C6008">
      <w:pPr>
        <w:pStyle w:val="Paragrafoelenco"/>
        <w:numPr>
          <w:ilvl w:val="1"/>
          <w:numId w:val="16"/>
        </w:numPr>
        <w:rPr>
          <w:sz w:val="28"/>
        </w:rPr>
      </w:pPr>
      <w:r>
        <w:rPr>
          <w:sz w:val="28"/>
        </w:rPr>
        <w:t>Sequenza di Polinomi</w:t>
      </w:r>
    </w:p>
    <w:p w:rsidR="008C6008" w:rsidRPr="008C6008" w:rsidRDefault="008C6008" w:rsidP="008C6008">
      <w:pPr>
        <w:pStyle w:val="Paragrafoelenco"/>
        <w:numPr>
          <w:ilvl w:val="1"/>
          <w:numId w:val="16"/>
        </w:numPr>
        <w:rPr>
          <w:sz w:val="28"/>
        </w:rPr>
      </w:pPr>
      <w:r w:rsidRPr="008C6008">
        <w:rPr>
          <w:sz w:val="28"/>
        </w:rPr>
        <w:t>Traiettorie in prossimità dei punti di via</w:t>
      </w:r>
    </w:p>
    <w:p w:rsidR="008C6008" w:rsidRPr="008C6008" w:rsidRDefault="008C6008" w:rsidP="008C6008">
      <w:pPr>
        <w:pStyle w:val="Paragrafoelenco"/>
        <w:numPr>
          <w:ilvl w:val="0"/>
          <w:numId w:val="16"/>
        </w:numPr>
        <w:rPr>
          <w:sz w:val="28"/>
        </w:rPr>
      </w:pPr>
      <w:r w:rsidRPr="008C6008">
        <w:rPr>
          <w:sz w:val="28"/>
        </w:rPr>
        <w:t>Pianificazione di una traiettoria in prossimità dei punti di via</w:t>
      </w:r>
    </w:p>
    <w:p w:rsidR="008C6008" w:rsidRPr="008C6008" w:rsidRDefault="008C6008" w:rsidP="008C6008">
      <w:pPr>
        <w:pStyle w:val="Paragrafoelenco"/>
        <w:numPr>
          <w:ilvl w:val="1"/>
          <w:numId w:val="16"/>
        </w:numPr>
        <w:rPr>
          <w:sz w:val="28"/>
        </w:rPr>
      </w:pPr>
      <w:r w:rsidRPr="008C6008">
        <w:rPr>
          <w:sz w:val="28"/>
        </w:rPr>
        <w:t>Algoritmo utilizzato</w:t>
      </w:r>
    </w:p>
    <w:p w:rsidR="008C6008" w:rsidRPr="008C6008" w:rsidRDefault="008C6008" w:rsidP="008C6008">
      <w:pPr>
        <w:pStyle w:val="Paragrafoelenco"/>
        <w:numPr>
          <w:ilvl w:val="1"/>
          <w:numId w:val="16"/>
        </w:numPr>
        <w:rPr>
          <w:sz w:val="28"/>
        </w:rPr>
      </w:pPr>
      <w:r w:rsidRPr="008C6008">
        <w:rPr>
          <w:sz w:val="28"/>
        </w:rPr>
        <w:t>Esempio analitico della pianificazione della traiettoria</w:t>
      </w:r>
    </w:p>
    <w:p w:rsidR="008C6008" w:rsidRPr="008C6008" w:rsidRDefault="008C6008" w:rsidP="008C6008">
      <w:pPr>
        <w:pStyle w:val="Paragrafoelenco"/>
        <w:numPr>
          <w:ilvl w:val="1"/>
          <w:numId w:val="16"/>
        </w:numPr>
        <w:rPr>
          <w:sz w:val="28"/>
        </w:rPr>
      </w:pPr>
      <w:r w:rsidRPr="008C6008">
        <w:rPr>
          <w:sz w:val="28"/>
        </w:rPr>
        <w:t>Implementazione MATLAB</w:t>
      </w:r>
    </w:p>
    <w:p w:rsidR="008C6008" w:rsidRDefault="008C6008" w:rsidP="008C6008">
      <w:pPr>
        <w:pStyle w:val="Paragrafoelenco"/>
        <w:numPr>
          <w:ilvl w:val="1"/>
          <w:numId w:val="16"/>
        </w:numPr>
        <w:rPr>
          <w:sz w:val="28"/>
        </w:rPr>
      </w:pPr>
      <w:r w:rsidRPr="008C6008">
        <w:rPr>
          <w:sz w:val="28"/>
        </w:rPr>
        <w:t>Risultati e Grafici</w:t>
      </w:r>
    </w:p>
    <w:p w:rsidR="008C6008" w:rsidRDefault="008C6008">
      <w:pPr>
        <w:rPr>
          <w:sz w:val="28"/>
        </w:rPr>
      </w:pPr>
      <w:r>
        <w:rPr>
          <w:sz w:val="28"/>
        </w:rPr>
        <w:br w:type="page"/>
      </w:r>
    </w:p>
    <w:p w:rsidR="008C6008" w:rsidRDefault="008C6008" w:rsidP="008C6008">
      <w:pPr>
        <w:pStyle w:val="Titolo"/>
      </w:pPr>
      <w:r>
        <w:lastRenderedPageBreak/>
        <w:t>Introduzione alla Pianificazione di Traiettorie</w:t>
      </w:r>
    </w:p>
    <w:p w:rsidR="008C6008" w:rsidRPr="008C6008" w:rsidRDefault="008C6008" w:rsidP="008C6008"/>
    <w:sectPr w:rsidR="008C6008" w:rsidRPr="008C6008" w:rsidSect="0093528E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37" w:rsidRDefault="006A3E37" w:rsidP="00C6554A">
      <w:pPr>
        <w:spacing w:before="0" w:after="0" w:line="240" w:lineRule="auto"/>
      </w:pPr>
      <w:r>
        <w:separator/>
      </w:r>
    </w:p>
  </w:endnote>
  <w:endnote w:type="continuationSeparator" w:id="0">
    <w:p w:rsidR="006A3E37" w:rsidRDefault="006A3E3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CF1502"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37" w:rsidRDefault="006A3E37" w:rsidP="00C6554A">
      <w:pPr>
        <w:spacing w:before="0" w:after="0" w:line="240" w:lineRule="auto"/>
      </w:pPr>
      <w:r>
        <w:separator/>
      </w:r>
    </w:p>
  </w:footnote>
  <w:footnote w:type="continuationSeparator" w:id="0">
    <w:p w:rsidR="006A3E37" w:rsidRDefault="006A3E3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E6065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37"/>
    <w:rsid w:val="00051950"/>
    <w:rsid w:val="002554CD"/>
    <w:rsid w:val="00293B83"/>
    <w:rsid w:val="002B4294"/>
    <w:rsid w:val="002E748D"/>
    <w:rsid w:val="00333D0D"/>
    <w:rsid w:val="004765F9"/>
    <w:rsid w:val="0048711C"/>
    <w:rsid w:val="004C049F"/>
    <w:rsid w:val="005000E2"/>
    <w:rsid w:val="006A3CE7"/>
    <w:rsid w:val="006A3E37"/>
    <w:rsid w:val="007D7A8D"/>
    <w:rsid w:val="008C6008"/>
    <w:rsid w:val="0093528E"/>
    <w:rsid w:val="00C6554A"/>
    <w:rsid w:val="00CF1502"/>
    <w:rsid w:val="00DA5E1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9A6F8"/>
  <w15:chartTrackingRefBased/>
  <w15:docId w15:val="{3E2A0E0A-FB99-4FF2-9E4B-5EC507C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C6008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4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foelenco">
    <w:name w:val="List Paragraph"/>
    <w:basedOn w:val="Normale"/>
    <w:uiPriority w:val="34"/>
    <w:unhideWhenUsed/>
    <w:qFormat/>
    <w:rsid w:val="002E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Relazione%20con%20fotografia%20in%20copertin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con fotografia in copertina</Template>
  <TotalTime>22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Brandi</dc:creator>
  <cp:keywords/>
  <dc:description/>
  <cp:lastModifiedBy>Antonio Brandi</cp:lastModifiedBy>
  <cp:revision>4</cp:revision>
  <dcterms:created xsi:type="dcterms:W3CDTF">2019-04-04T10:43:00Z</dcterms:created>
  <dcterms:modified xsi:type="dcterms:W3CDTF">2019-04-04T11:05:00Z</dcterms:modified>
</cp:coreProperties>
</file>